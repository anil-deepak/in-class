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6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2"/>
        <w:gridCol w:w="1038"/>
        <w:gridCol w:w="6819"/>
      </w:tblGrid>
      <w:tr w:rsidR="001B2ABD" w14:paraId="5E99CD2B" w14:textId="77777777" w:rsidTr="002F610A">
        <w:trPr>
          <w:trHeight w:val="2384"/>
        </w:trPr>
        <w:tc>
          <w:tcPr>
            <w:tcW w:w="3512" w:type="dxa"/>
            <w:vAlign w:val="bottom"/>
          </w:tcPr>
          <w:p w14:paraId="355A8B55" w14:textId="08A5AA31" w:rsidR="001B2ABD" w:rsidRDefault="0090788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67EBF7D" wp14:editId="4AF90530">
                  <wp:extent cx="1940622" cy="2503805"/>
                  <wp:effectExtent l="0" t="0" r="2540" b="0"/>
                  <wp:docPr id="1" name="Picture 1" descr="A person in a blue shi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blue shir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331" cy="250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8" w:type="dxa"/>
          </w:tcPr>
          <w:p w14:paraId="6DA00BD3" w14:textId="77777777" w:rsidR="001B2ABD" w:rsidRDefault="001B2ABD" w:rsidP="002F610A">
            <w:pPr>
              <w:tabs>
                <w:tab w:val="left" w:pos="990"/>
              </w:tabs>
              <w:ind w:left="-210"/>
            </w:pPr>
          </w:p>
        </w:tc>
        <w:tc>
          <w:tcPr>
            <w:tcW w:w="6819" w:type="dxa"/>
            <w:vAlign w:val="bottom"/>
          </w:tcPr>
          <w:p w14:paraId="2FF29697" w14:textId="0F525C35" w:rsidR="001B2ABD" w:rsidRDefault="00907882" w:rsidP="002F610A">
            <w:pPr>
              <w:pStyle w:val="Title"/>
              <w:ind w:left="-120"/>
            </w:pPr>
            <w:r>
              <w:t>Anil Deepak Talathoti</w:t>
            </w:r>
          </w:p>
          <w:p w14:paraId="0887D8EE" w14:textId="79C972DE" w:rsidR="001B2ABD" w:rsidRPr="005664C0" w:rsidRDefault="00907882" w:rsidP="001B2ABD">
            <w:pPr>
              <w:pStyle w:val="Subtitle"/>
              <w:rPr>
                <w:rFonts w:asciiTheme="majorHAnsi" w:hAnsiTheme="majorHAnsi"/>
              </w:rPr>
            </w:pPr>
            <w:r w:rsidRPr="005664C0">
              <w:rPr>
                <w:rFonts w:asciiTheme="majorHAnsi" w:hAnsiTheme="majorHAnsi"/>
                <w:color w:val="auto"/>
                <w:spacing w:val="0"/>
                <w:w w:val="40"/>
              </w:rPr>
              <w:t>SUNY New Paltz class of Grad 202</w:t>
            </w:r>
            <w:r w:rsidRPr="005664C0">
              <w:rPr>
                <w:rFonts w:asciiTheme="majorHAnsi" w:hAnsiTheme="majorHAnsi"/>
                <w:color w:val="auto"/>
                <w:spacing w:val="30"/>
                <w:w w:val="40"/>
              </w:rPr>
              <w:t>0</w:t>
            </w:r>
          </w:p>
        </w:tc>
      </w:tr>
      <w:tr w:rsidR="00526495" w14:paraId="798FAEF1" w14:textId="77777777" w:rsidTr="002F610A">
        <w:trPr>
          <w:trHeight w:val="4785"/>
        </w:trPr>
        <w:tc>
          <w:tcPr>
            <w:tcW w:w="3512" w:type="dxa"/>
          </w:tcPr>
          <w:sdt>
            <w:sdtPr>
              <w:id w:val="1669594239"/>
              <w:placeholder>
                <w:docPart w:val="18DB270C8ADE4F708ACB1894467A1DB8"/>
              </w:placeholder>
              <w:temporary/>
              <w:showingPlcHdr/>
              <w15:appearance w15:val="hidden"/>
            </w:sdtPr>
            <w:sdtEndPr/>
            <w:sdtContent>
              <w:p w14:paraId="4C4CE297" w14:textId="77777777" w:rsidR="00526495" w:rsidRDefault="00526495" w:rsidP="0052649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C9D9C7D" w14:textId="77777777" w:rsidR="00526495" w:rsidRDefault="00526495" w:rsidP="00526495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Java</w:t>
            </w:r>
          </w:p>
          <w:p w14:paraId="058934E4" w14:textId="77777777" w:rsidR="00526495" w:rsidRDefault="00526495" w:rsidP="00526495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Python</w:t>
            </w:r>
          </w:p>
          <w:p w14:paraId="7BBEBB42" w14:textId="77777777" w:rsidR="00526495" w:rsidRDefault="00526495" w:rsidP="00526495">
            <w:pPr>
              <w:pStyle w:val="ListParagraph"/>
              <w:numPr>
                <w:ilvl w:val="0"/>
                <w:numId w:val="1"/>
              </w:numPr>
            </w:pPr>
            <w:r>
              <w:t>SQL Server</w:t>
            </w:r>
          </w:p>
          <w:p w14:paraId="5F22C82A" w14:textId="77777777" w:rsidR="00526495" w:rsidRDefault="00526495" w:rsidP="00526495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Html</w:t>
            </w:r>
          </w:p>
          <w:p w14:paraId="5465D065" w14:textId="77777777" w:rsidR="00526495" w:rsidRDefault="00526495" w:rsidP="00526495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CSS</w:t>
            </w:r>
          </w:p>
          <w:p w14:paraId="60F88410" w14:textId="49F0B9AD" w:rsidR="00526495" w:rsidRDefault="00526495" w:rsidP="00526495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JavaScript</w:t>
            </w:r>
          </w:p>
          <w:p w14:paraId="33100355" w14:textId="52C28FFE" w:rsidR="006030F8" w:rsidRDefault="006030F8" w:rsidP="00526495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PHP</w:t>
            </w:r>
          </w:p>
          <w:p w14:paraId="4CA358DC" w14:textId="6CB3CCD4" w:rsidR="00526495" w:rsidRDefault="00526495" w:rsidP="00526495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MS Office</w:t>
            </w:r>
          </w:p>
          <w:p w14:paraId="146EDABA" w14:textId="428FB8EA" w:rsidR="00526495" w:rsidRDefault="00526495" w:rsidP="00526495">
            <w:pPr>
              <w:pStyle w:val="Heading2"/>
            </w:pPr>
            <w:r>
              <w:t>Undergraduation Education</w:t>
            </w:r>
          </w:p>
          <w:p w14:paraId="7D5D55A4" w14:textId="77777777" w:rsidR="00526495" w:rsidRDefault="00526495" w:rsidP="005264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Undergraduate degree sought: </w:t>
            </w:r>
          </w:p>
          <w:p w14:paraId="00AB6161" w14:textId="77777777" w:rsidR="00526495" w:rsidRPr="008A1767" w:rsidRDefault="00526495" w:rsidP="00526495">
            <w:r>
              <w:t>Bachelor’s in computer applications at Acharya Nagarjuna University, Andhra Pradesh, India</w:t>
            </w:r>
          </w:p>
          <w:p w14:paraId="58774A80" w14:textId="77777777" w:rsidR="003F4CC1" w:rsidRDefault="003F4CC1" w:rsidP="00526495">
            <w:pPr>
              <w:pStyle w:val="Heading4"/>
            </w:pPr>
          </w:p>
          <w:p w14:paraId="69A5C439" w14:textId="1F2B3AB1" w:rsidR="00526495" w:rsidRDefault="00526495" w:rsidP="00526495">
            <w:pPr>
              <w:pStyle w:val="Heading4"/>
              <w:rPr>
                <w:b w:val="0"/>
                <w:bCs/>
              </w:rPr>
            </w:pPr>
            <w:r>
              <w:t xml:space="preserve">Undergraduate major: </w:t>
            </w:r>
            <w:r w:rsidRPr="00BC382E">
              <w:rPr>
                <w:b w:val="0"/>
                <w:bCs/>
              </w:rPr>
              <w:t xml:space="preserve">Computer Applications </w:t>
            </w:r>
          </w:p>
          <w:p w14:paraId="1765AA75" w14:textId="77777777" w:rsidR="00526495" w:rsidRDefault="00526495" w:rsidP="00526495">
            <w:pPr>
              <w:rPr>
                <w:b/>
                <w:bCs/>
              </w:rPr>
            </w:pPr>
          </w:p>
          <w:p w14:paraId="324905A0" w14:textId="77777777" w:rsidR="00526495" w:rsidRDefault="00526495" w:rsidP="00526495">
            <w:pPr>
              <w:rPr>
                <w:b/>
                <w:bCs/>
              </w:rPr>
            </w:pPr>
            <w:r>
              <w:rPr>
                <w:b/>
                <w:bCs/>
              </w:rPr>
              <w:t>Undergraduate courses taken:</w:t>
            </w:r>
          </w:p>
          <w:p w14:paraId="36698AAA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Programming using C</w:t>
            </w:r>
          </w:p>
          <w:p w14:paraId="09F976CD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Data Structures and OOP</w:t>
            </w:r>
          </w:p>
          <w:p w14:paraId="424F3E2F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Fundamentals of IT</w:t>
            </w:r>
          </w:p>
          <w:p w14:paraId="75117540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Database Management System</w:t>
            </w:r>
          </w:p>
          <w:p w14:paraId="39CC12D5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Data Communications</w:t>
            </w:r>
          </w:p>
          <w:p w14:paraId="64FB5583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Accounting and Finance Management</w:t>
            </w:r>
          </w:p>
          <w:p w14:paraId="190C5E28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Operating Systems</w:t>
            </w:r>
          </w:p>
          <w:p w14:paraId="0A84D6A9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Software Engineering</w:t>
            </w:r>
          </w:p>
          <w:p w14:paraId="252BD8BA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Programming with Java</w:t>
            </w:r>
          </w:p>
          <w:p w14:paraId="1E262E6A" w14:textId="77777777" w:rsidR="00526495" w:rsidRDefault="00526495" w:rsidP="00526495">
            <w:pPr>
              <w:pStyle w:val="ListParagraph"/>
              <w:numPr>
                <w:ilvl w:val="0"/>
                <w:numId w:val="2"/>
              </w:numPr>
            </w:pPr>
            <w:r>
              <w:t>Web Technologies</w:t>
            </w:r>
          </w:p>
          <w:p w14:paraId="53DB03EA" w14:textId="0169E00E" w:rsidR="00526495" w:rsidRPr="004D3011" w:rsidRDefault="00526495" w:rsidP="00526495"/>
        </w:tc>
        <w:tc>
          <w:tcPr>
            <w:tcW w:w="1038" w:type="dxa"/>
          </w:tcPr>
          <w:p w14:paraId="14321B07" w14:textId="77777777" w:rsidR="00526495" w:rsidRDefault="00526495" w:rsidP="00526495">
            <w:pPr>
              <w:tabs>
                <w:tab w:val="left" w:pos="990"/>
              </w:tabs>
            </w:pPr>
          </w:p>
        </w:tc>
        <w:tc>
          <w:tcPr>
            <w:tcW w:w="6819" w:type="dxa"/>
          </w:tcPr>
          <w:p w14:paraId="3A44BB8A" w14:textId="77777777" w:rsidR="00526495" w:rsidRDefault="00526495" w:rsidP="00526495">
            <w:pPr>
              <w:pStyle w:val="Heading2"/>
            </w:pPr>
            <w:r>
              <w:t>Grad Education</w:t>
            </w:r>
          </w:p>
          <w:p w14:paraId="6FF7C817" w14:textId="77777777" w:rsidR="00526495" w:rsidRPr="00BC382E" w:rsidRDefault="00526495" w:rsidP="002F610A">
            <w:pPr>
              <w:ind w:right="-120"/>
            </w:pPr>
            <w:r>
              <w:rPr>
                <w:b/>
                <w:bCs/>
              </w:rPr>
              <w:t xml:space="preserve">Graduate degree sought: </w:t>
            </w:r>
            <w:r>
              <w:t>Master of Science at SUNY New Paltz, NY</w:t>
            </w:r>
          </w:p>
          <w:p w14:paraId="6C8A27C0" w14:textId="77777777" w:rsidR="00526495" w:rsidRDefault="00526495" w:rsidP="00526495">
            <w:pPr>
              <w:pStyle w:val="Heading4"/>
              <w:rPr>
                <w:b w:val="0"/>
                <w:bCs/>
              </w:rPr>
            </w:pPr>
            <w:r>
              <w:t xml:space="preserve">Graduate major: </w:t>
            </w:r>
            <w:r>
              <w:rPr>
                <w:b w:val="0"/>
                <w:bCs/>
              </w:rPr>
              <w:t>Computer Science</w:t>
            </w:r>
          </w:p>
          <w:p w14:paraId="7D49ED86" w14:textId="77777777" w:rsidR="00526495" w:rsidRDefault="00526495" w:rsidP="00526495">
            <w:pPr>
              <w:rPr>
                <w:b/>
                <w:bCs/>
              </w:rPr>
            </w:pPr>
            <w:r>
              <w:rPr>
                <w:b/>
                <w:bCs/>
              </w:rPr>
              <w:t>Graduate courses taken:</w:t>
            </w:r>
          </w:p>
          <w:p w14:paraId="182A2E69" w14:textId="77777777" w:rsidR="00526495" w:rsidRPr="00606092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Compiler Design</w:t>
            </w:r>
          </w:p>
          <w:p w14:paraId="25432805" w14:textId="77777777" w:rsidR="00526495" w:rsidRPr="00606092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Database Design</w:t>
            </w:r>
          </w:p>
          <w:p w14:paraId="1C63124C" w14:textId="77777777" w:rsidR="00526495" w:rsidRPr="00606092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Programming and Data Structures</w:t>
            </w:r>
          </w:p>
          <w:p w14:paraId="1FC1B638" w14:textId="77777777" w:rsidR="00526495" w:rsidRPr="00526495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Computer Systems</w:t>
            </w:r>
          </w:p>
          <w:p w14:paraId="65783631" w14:textId="77777777" w:rsidR="00526495" w:rsidRPr="00606092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Foundations in CPS</w:t>
            </w:r>
          </w:p>
          <w:p w14:paraId="4FC3EA50" w14:textId="77777777" w:rsidR="00526495" w:rsidRPr="00606092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E-Business Systems</w:t>
            </w:r>
          </w:p>
          <w:p w14:paraId="2A00EA36" w14:textId="77777777" w:rsidR="00526495" w:rsidRPr="00606092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Cloud Systems and Applications (ongoing)</w:t>
            </w:r>
          </w:p>
          <w:p w14:paraId="0025E9B8" w14:textId="77777777" w:rsidR="00526495" w:rsidRPr="00606092" w:rsidRDefault="00526495" w:rsidP="0052649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Web Server Programming (ongoing)</w:t>
            </w:r>
          </w:p>
          <w:p w14:paraId="23221436" w14:textId="45D96A99" w:rsidR="00526495" w:rsidRDefault="003D1926" w:rsidP="00526495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5E7AAE32" w14:textId="5942139C" w:rsidR="00526495" w:rsidRPr="006030F8" w:rsidRDefault="003D1926" w:rsidP="003D192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6030F8">
              <w:rPr>
                <w:b/>
                <w:bCs/>
              </w:rPr>
              <w:t>Student attendance management System:</w:t>
            </w:r>
          </w:p>
          <w:p w14:paraId="7692E627" w14:textId="65EA3F59" w:rsidR="003D1926" w:rsidRDefault="003D1926" w:rsidP="003D1926">
            <w:pPr>
              <w:pStyle w:val="ListParagraph"/>
            </w:pPr>
            <w:r>
              <w:t>A collaborative project during undergraduate degree with team of 4 members came up with this idea during final year of my under graduation. Technologies used : HTML5, CSS3, Oracle 10g, JavaScript ES6.</w:t>
            </w:r>
            <w:r w:rsidR="006030F8">
              <w:t xml:space="preserve"> My contribution in this project were backend work syncing data in the database tables in response to user interactions, command for tables creation and all database work.</w:t>
            </w:r>
          </w:p>
          <w:p w14:paraId="61119FBF" w14:textId="77777777" w:rsidR="003D1926" w:rsidRDefault="003D1926" w:rsidP="003D1926">
            <w:pPr>
              <w:pStyle w:val="ListParagraph"/>
            </w:pPr>
          </w:p>
          <w:p w14:paraId="25ED67A5" w14:textId="77777777" w:rsidR="006030F8" w:rsidRPr="006030F8" w:rsidRDefault="006030F8" w:rsidP="006030F8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bCs/>
              </w:rPr>
              <w:t>Collaborative Online System (COS):</w:t>
            </w:r>
          </w:p>
          <w:p w14:paraId="2DA0624F" w14:textId="607DDA37" w:rsidR="006030F8" w:rsidRDefault="005664C0" w:rsidP="006030F8">
            <w:pPr>
              <w:pStyle w:val="ListParagraph"/>
            </w:pPr>
            <w:r>
              <w:t>A group project of 5 members during 2</w:t>
            </w:r>
            <w:r w:rsidRPr="005664C0">
              <w:rPr>
                <w:vertAlign w:val="superscript"/>
              </w:rPr>
              <w:t>nd</w:t>
            </w:r>
            <w:r>
              <w:t xml:space="preserve"> semester of grad school, a</w:t>
            </w:r>
            <w:r w:rsidR="006030F8">
              <w:t xml:space="preserve">ll the assigned units supposed to </w:t>
            </w:r>
            <w:r w:rsidR="00D73E9F">
              <w:t>build</w:t>
            </w:r>
            <w:r w:rsidR="006030F8">
              <w:t xml:space="preserve"> a</w:t>
            </w:r>
            <w:r>
              <w:t xml:space="preserve"> E-commerce</w:t>
            </w:r>
            <w:r w:rsidR="006030F8">
              <w:t xml:space="preserve"> website for users who can collaborate online</w:t>
            </w:r>
            <w:r w:rsidR="00D73E9F">
              <w:t xml:space="preserve">. The main purpose of </w:t>
            </w:r>
            <w:r>
              <w:t>our assigned</w:t>
            </w:r>
            <w:r w:rsidR="00D73E9F">
              <w:t xml:space="preserve"> unit is a user can be able to register, edit profile, login, logout, view check access control. Admin has all privileges over users.</w:t>
            </w:r>
          </w:p>
          <w:p w14:paraId="351AFD28" w14:textId="72C3C350" w:rsidR="00D73E9F" w:rsidRDefault="002F610A" w:rsidP="006030F8">
            <w:pPr>
              <w:pStyle w:val="ListParagraph"/>
            </w:pPr>
            <w:r>
              <w:t>My re</w:t>
            </w:r>
            <w:r w:rsidR="00D73E9F">
              <w:t>sponsibilities and contributions in this project were to code php files for user interface and processing, menus page designing and debugging.</w:t>
            </w:r>
          </w:p>
          <w:p w14:paraId="5299B26D" w14:textId="6D5EDE88" w:rsidR="00D73E9F" w:rsidRDefault="00D73E9F" w:rsidP="006030F8">
            <w:pPr>
              <w:pStyle w:val="ListParagraph"/>
              <w:rPr>
                <w:u w:val="single"/>
              </w:rPr>
            </w:pPr>
            <w:r>
              <w:rPr>
                <w:u w:val="single"/>
              </w:rPr>
              <w:t>Website-Link:</w:t>
            </w:r>
          </w:p>
          <w:p w14:paraId="19907557" w14:textId="77777777" w:rsidR="00D73E9F" w:rsidRDefault="00553120" w:rsidP="006030F8">
            <w:pPr>
              <w:pStyle w:val="ListParagraph"/>
            </w:pPr>
            <w:hyperlink r:id="rId11" w:history="1">
              <w:r w:rsidR="00D73E9F" w:rsidRPr="00D73E9F">
                <w:rPr>
                  <w:rStyle w:val="Hyperlink"/>
                </w:rPr>
                <w:t>https://cs.newpaltz.edu/e/b-f20-12/p2-v3/</w:t>
              </w:r>
            </w:hyperlink>
          </w:p>
          <w:p w14:paraId="3AAF7E5E" w14:textId="21AA33C3" w:rsidR="003F4CC1" w:rsidRPr="00D73E9F" w:rsidRDefault="003F4CC1" w:rsidP="006030F8">
            <w:pPr>
              <w:pStyle w:val="ListParagraph"/>
            </w:pPr>
          </w:p>
        </w:tc>
      </w:tr>
      <w:tr w:rsidR="00526495" w14:paraId="3CD15E1C" w14:textId="77777777" w:rsidTr="002F610A">
        <w:trPr>
          <w:trHeight w:val="356"/>
        </w:trPr>
        <w:tc>
          <w:tcPr>
            <w:tcW w:w="3512" w:type="dxa"/>
          </w:tcPr>
          <w:p w14:paraId="0661EA1C" w14:textId="77777777" w:rsidR="00526495" w:rsidRDefault="00526495" w:rsidP="00526495">
            <w:pPr>
              <w:pStyle w:val="Heading3"/>
            </w:pPr>
          </w:p>
        </w:tc>
        <w:tc>
          <w:tcPr>
            <w:tcW w:w="1038" w:type="dxa"/>
          </w:tcPr>
          <w:p w14:paraId="755EE672" w14:textId="77777777" w:rsidR="00526495" w:rsidRDefault="00526495" w:rsidP="00526495">
            <w:pPr>
              <w:tabs>
                <w:tab w:val="left" w:pos="990"/>
              </w:tabs>
            </w:pPr>
          </w:p>
        </w:tc>
        <w:tc>
          <w:tcPr>
            <w:tcW w:w="6819" w:type="dxa"/>
          </w:tcPr>
          <w:p w14:paraId="1A692EEC" w14:textId="79B1DF7B" w:rsidR="003F4CC1" w:rsidRDefault="003F4CC1" w:rsidP="003F4CC1">
            <w:pPr>
              <w:pStyle w:val="Heading2"/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4F4F4"/>
              </w:rPr>
              <w:t> how I see myself using what we learn in this course</w:t>
            </w:r>
          </w:p>
          <w:p w14:paraId="54BB9F0B" w14:textId="07C79D86" w:rsidR="003F4CC1" w:rsidRPr="003F4CC1" w:rsidRDefault="003F4CC1" w:rsidP="003F4CC1">
            <w:r>
              <w:t xml:space="preserve">After </w:t>
            </w:r>
            <w:r w:rsidR="005664C0">
              <w:t xml:space="preserve">completing </w:t>
            </w:r>
            <w:r>
              <w:t>the course</w:t>
            </w:r>
            <w:r w:rsidR="005664C0">
              <w:t xml:space="preserve"> </w:t>
            </w:r>
            <w:r>
              <w:t>I could be able to create Dynamic Webpages more efficiently, proper management of database for a website and finally I could gain knowledge in</w:t>
            </w:r>
            <w:r w:rsidR="005664C0">
              <w:t xml:space="preserve"> easy</w:t>
            </w:r>
            <w:r>
              <w:t xml:space="preserve"> understanding design and implementation of </w:t>
            </w:r>
            <w:r w:rsidR="00F36F24">
              <w:t xml:space="preserve">an </w:t>
            </w:r>
            <w:r>
              <w:t>Application Architecture.</w:t>
            </w:r>
          </w:p>
        </w:tc>
      </w:tr>
    </w:tbl>
    <w:p w14:paraId="183748BE" w14:textId="77777777" w:rsidR="0043117B" w:rsidRDefault="0055312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DC4FE" w14:textId="77777777" w:rsidR="00553120" w:rsidRDefault="00553120" w:rsidP="000C45FF">
      <w:r>
        <w:separator/>
      </w:r>
    </w:p>
  </w:endnote>
  <w:endnote w:type="continuationSeparator" w:id="0">
    <w:p w14:paraId="4BF743FE" w14:textId="77777777" w:rsidR="00553120" w:rsidRDefault="005531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E946E" w14:textId="77777777" w:rsidR="00553120" w:rsidRDefault="00553120" w:rsidP="000C45FF">
      <w:r>
        <w:separator/>
      </w:r>
    </w:p>
  </w:footnote>
  <w:footnote w:type="continuationSeparator" w:id="0">
    <w:p w14:paraId="767A4919" w14:textId="77777777" w:rsidR="00553120" w:rsidRDefault="005531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3689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033BA" wp14:editId="63BD508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3406"/>
    <w:multiLevelType w:val="hybridMultilevel"/>
    <w:tmpl w:val="232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A36D5"/>
    <w:multiLevelType w:val="hybridMultilevel"/>
    <w:tmpl w:val="F852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2FE0"/>
    <w:multiLevelType w:val="hybridMultilevel"/>
    <w:tmpl w:val="CE7A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51CE7"/>
    <w:multiLevelType w:val="hybridMultilevel"/>
    <w:tmpl w:val="22FA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82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610A"/>
    <w:rsid w:val="0030481B"/>
    <w:rsid w:val="003156FC"/>
    <w:rsid w:val="003254B5"/>
    <w:rsid w:val="0037121F"/>
    <w:rsid w:val="003A6B7D"/>
    <w:rsid w:val="003B06CA"/>
    <w:rsid w:val="003D1926"/>
    <w:rsid w:val="003F4CC1"/>
    <w:rsid w:val="004071FC"/>
    <w:rsid w:val="00445947"/>
    <w:rsid w:val="004813B3"/>
    <w:rsid w:val="00496591"/>
    <w:rsid w:val="004C63E4"/>
    <w:rsid w:val="004D3011"/>
    <w:rsid w:val="005262AC"/>
    <w:rsid w:val="00526495"/>
    <w:rsid w:val="00553120"/>
    <w:rsid w:val="005664C0"/>
    <w:rsid w:val="005E39D5"/>
    <w:rsid w:val="00600670"/>
    <w:rsid w:val="006030F8"/>
    <w:rsid w:val="00606092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A1767"/>
    <w:rsid w:val="00907882"/>
    <w:rsid w:val="009260CD"/>
    <w:rsid w:val="00952C25"/>
    <w:rsid w:val="00A2118D"/>
    <w:rsid w:val="00AD76E2"/>
    <w:rsid w:val="00B20152"/>
    <w:rsid w:val="00B359E4"/>
    <w:rsid w:val="00B57D98"/>
    <w:rsid w:val="00B70850"/>
    <w:rsid w:val="00BC382E"/>
    <w:rsid w:val="00C066B6"/>
    <w:rsid w:val="00C367C1"/>
    <w:rsid w:val="00C37BA1"/>
    <w:rsid w:val="00C4674C"/>
    <w:rsid w:val="00C506CF"/>
    <w:rsid w:val="00C72BED"/>
    <w:rsid w:val="00C9578B"/>
    <w:rsid w:val="00CB0055"/>
    <w:rsid w:val="00D2522B"/>
    <w:rsid w:val="00D32A47"/>
    <w:rsid w:val="00D422DE"/>
    <w:rsid w:val="00D5459D"/>
    <w:rsid w:val="00D73E9F"/>
    <w:rsid w:val="00DA1F4D"/>
    <w:rsid w:val="00DD172A"/>
    <w:rsid w:val="00DF61E0"/>
    <w:rsid w:val="00E25A26"/>
    <w:rsid w:val="00E4381A"/>
    <w:rsid w:val="00E55D74"/>
    <w:rsid w:val="00F36F24"/>
    <w:rsid w:val="00F57F8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392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32A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610A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.newpaltz.edu/e/b-f20-12/p2-v3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t\AppData\Local\Microsoft\Office\16.0\DTS\en-US%7b2538314D-E413-444E-BE22-22A5C0B84650%7d\%7bA638D04E-2175-4314-B473-3150800E115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DB270C8ADE4F708ACB1894467A1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ED301-B3CF-415D-ABF4-215054BED1B2}"/>
      </w:docPartPr>
      <w:docPartBody>
        <w:p w:rsidR="00457135" w:rsidRDefault="001A577F" w:rsidP="001A577F">
          <w:pPr>
            <w:pStyle w:val="18DB270C8ADE4F708ACB1894467A1DB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F"/>
    <w:rsid w:val="001A577F"/>
    <w:rsid w:val="00457135"/>
    <w:rsid w:val="00F06301"/>
    <w:rsid w:val="00F7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A577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77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8DB270C8ADE4F708ACB1894467A1DB8">
    <w:name w:val="18DB270C8ADE4F708ACB1894467A1DB8"/>
    <w:rsid w:val="001A5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{A638D04E-2175-4314-B473-3150800E115D}tf00546271_win32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2021-01-25T05:42:00Z</dcterms:created>
  <dcterms:modified xsi:type="dcterms:W3CDTF">2021-01-25T07:57:00Z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